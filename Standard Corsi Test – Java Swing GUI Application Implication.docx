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061CC" w14:textId="77777777" w:rsidR="00175851" w:rsidRDefault="00175851" w:rsidP="00175851">
      <w:pPr>
        <w:pStyle w:val="PaperTitle"/>
      </w:pPr>
      <w:r>
        <w:br/>
      </w:r>
    </w:p>
    <w:p w14:paraId="1FD486EF" w14:textId="16DE77E8" w:rsidR="00175851" w:rsidRDefault="00AE1B78" w:rsidP="00175851">
      <w:pPr>
        <w:pStyle w:val="PaperTitle"/>
      </w:pPr>
      <w:bookmarkStart w:id="0" w:name="_GoBack"/>
      <w:r>
        <w:t xml:space="preserve">Standard </w:t>
      </w:r>
      <w:proofErr w:type="spellStart"/>
      <w:r>
        <w:t>Corsi</w:t>
      </w:r>
      <w:proofErr w:type="spellEnd"/>
      <w:r>
        <w:t xml:space="preserve"> Test – Java Swing GUI Application Implication</w:t>
      </w:r>
    </w:p>
    <w:bookmarkEnd w:id="0"/>
    <w:p w14:paraId="37493EAA" w14:textId="3329CC6B" w:rsidR="00175851" w:rsidRPr="00D404D9" w:rsidRDefault="00AE1B78" w:rsidP="00175851">
      <w:pPr>
        <w:pStyle w:val="AuthorName"/>
        <w:rPr>
          <w:rFonts w:ascii="Times" w:hAnsi="Times"/>
        </w:rPr>
      </w:pPr>
      <w:r>
        <w:t>Tyler Schmidt</w:t>
      </w:r>
    </w:p>
    <w:p w14:paraId="0FF5D04F" w14:textId="031A68AA" w:rsidR="00175851" w:rsidRDefault="00AE1B78" w:rsidP="00175851">
      <w:pPr>
        <w:pStyle w:val="AffiliationandAddress"/>
      </w:pPr>
      <w:r>
        <w:t>tschmidt@uccs.edu</w:t>
      </w:r>
      <w:r w:rsidR="00175851">
        <w:br/>
        <w:t>publications</w:t>
      </w:r>
      <w:r w:rsidR="008B5AFE">
        <w:t>19</w:t>
      </w:r>
      <w:r w:rsidR="00175851">
        <w:t>@aaai.org</w:t>
      </w:r>
      <w:r w:rsidR="0053013B">
        <w:t xml:space="preserve"> (email is text roman font using Affiliation and Address Style (Required)</w:t>
      </w:r>
      <w:r w:rsidR="00175851">
        <w:br/>
      </w:r>
    </w:p>
    <w:p w14:paraId="6445244A" w14:textId="77777777" w:rsidR="00175851" w:rsidRDefault="00175851" w:rsidP="00175851">
      <w:pPr>
        <w:tabs>
          <w:tab w:val="left" w:pos="200"/>
        </w:tabs>
        <w:spacing w:line="240" w:lineRule="exact"/>
        <w:ind w:left="200" w:right="200"/>
        <w:jc w:val="center"/>
        <w:rPr>
          <w:rFonts w:ascii="Times" w:hAnsi="Times"/>
          <w:sz w:val="20"/>
        </w:rPr>
      </w:pPr>
    </w:p>
    <w:p w14:paraId="4B8E108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41E2A73" w14:textId="77777777" w:rsidR="00E041A8" w:rsidRDefault="00E041A8">
      <w:pPr>
        <w:tabs>
          <w:tab w:val="left" w:pos="200"/>
        </w:tabs>
        <w:spacing w:line="240" w:lineRule="exact"/>
        <w:ind w:left="200" w:right="200"/>
        <w:jc w:val="center"/>
        <w:rPr>
          <w:rFonts w:ascii="Times" w:hAnsi="Times"/>
          <w:sz w:val="20"/>
        </w:rPr>
      </w:pPr>
    </w:p>
    <w:p w14:paraId="344F31D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D385B40" w14:textId="77777777" w:rsidR="00E041A8" w:rsidRDefault="00E041A8" w:rsidP="00E041A8">
      <w:pPr>
        <w:pStyle w:val="AbstractHead"/>
        <w:outlineLvl w:val="0"/>
      </w:pPr>
      <w:r>
        <w:t>Abstract</w:t>
      </w:r>
    </w:p>
    <w:p w14:paraId="56118509" w14:textId="77777777" w:rsidR="00E041A8" w:rsidRDefault="00E041A8">
      <w:pPr>
        <w:pStyle w:val="AbstractText"/>
      </w:pPr>
      <w:r>
        <w:t>This is an example abstract. It goes here in 9 point Times New Roman type.</w:t>
      </w:r>
      <w:r w:rsidR="0008207A">
        <w:t xml:space="preserve"> Use of the Abstract Text style is required.</w:t>
      </w:r>
    </w:p>
    <w:p w14:paraId="79297B7D"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477366B7"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31386182" w14:textId="77777777" w:rsidR="00E041A8" w:rsidRDefault="00E041A8">
      <w:pPr>
        <w:pStyle w:val="Text"/>
      </w:pPr>
      <w:r>
        <w:tab/>
        <w:t xml:space="preserve">This is example text. The second paragraph is indented 10 points, with no extra space between lines. The text is 10 point Times New Roman. </w:t>
      </w:r>
    </w:p>
    <w:p w14:paraId="5B0188B3"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64E61803"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6A3414E3"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6B123496" w14:textId="77777777" w:rsidR="00175851" w:rsidRDefault="00175851" w:rsidP="00175851">
      <w:pPr>
        <w:pStyle w:val="SubsubsectionHeading"/>
      </w:pPr>
      <w:r>
        <w:t>Thi</w:t>
      </w:r>
      <w:r w:rsidR="0008207A">
        <w:t>s I</w:t>
      </w:r>
      <w:r>
        <w:t>s a Subsubsection Heading</w:t>
      </w:r>
      <w:r w:rsidR="003B3F39">
        <w:t>. Use of This Style Sheet Is Required for all subsubsections.</w:t>
      </w:r>
    </w:p>
    <w:p w14:paraId="34783C74"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03B3FF97"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2B610857"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4489CC32" w14:textId="77777777" w:rsidR="00FA0270" w:rsidRDefault="00FA0270" w:rsidP="005C4CD8">
      <w:pPr>
        <w:pStyle w:val="FigureCaption"/>
      </w:pPr>
      <w:r>
        <w:t>This Is an Example of a Figure Caption.</w:t>
      </w:r>
      <w:r w:rsidR="0008207A">
        <w:t xml:space="preserve"> Use of the figure caption style is required.</w:t>
      </w:r>
    </w:p>
    <w:p w14:paraId="756B64CA"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3406964A" w14:textId="77777777" w:rsidR="0008207A" w:rsidRDefault="0008207A" w:rsidP="0008207A">
      <w:pPr>
        <w:pStyle w:val="Text"/>
      </w:pPr>
      <w:r>
        <w:t>Use of the section heading style is required.</w:t>
      </w:r>
    </w:p>
    <w:p w14:paraId="7BC066ED" w14:textId="77777777" w:rsidR="0053013B" w:rsidRDefault="0053013B" w:rsidP="0008207A">
      <w:pPr>
        <w:pStyle w:val="Text"/>
      </w:pPr>
    </w:p>
    <w:p w14:paraId="1F398E55" w14:textId="77777777" w:rsidR="0053013B" w:rsidRDefault="0053013B" w:rsidP="0053013B">
      <w:pPr>
        <w:pStyle w:val="SectionHeading"/>
      </w:pPr>
      <w:r>
        <w:t>Figures and Tables</w:t>
      </w:r>
    </w:p>
    <w:p w14:paraId="7E160CA5" w14:textId="77777777" w:rsidR="0053013B" w:rsidRDefault="0053013B" w:rsidP="0053013B">
      <w:pPr>
        <w:pStyle w:val="FigureCaption"/>
      </w:pPr>
      <w:r>
        <w:t xml:space="preserve">This Is an Example of a Figure Caption. </w:t>
      </w:r>
    </w:p>
    <w:p w14:paraId="2EF017DE" w14:textId="77777777" w:rsidR="0053013B" w:rsidRPr="0053013B" w:rsidRDefault="0053013B" w:rsidP="0053013B">
      <w:pPr>
        <w:pStyle w:val="Text"/>
      </w:pPr>
      <w:r>
        <w:t xml:space="preserve">You must have at least 6 points additional space between your figure or table and the figure or table caption. You must have at least 1 carriage return (12 points additional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p>
    <w:p w14:paraId="4BD0784A" w14:textId="77777777" w:rsidR="00E041A8" w:rsidRDefault="00E041A8" w:rsidP="00E041A8">
      <w:pPr>
        <w:pStyle w:val="SectionHeading"/>
        <w:outlineLvl w:val="0"/>
      </w:pPr>
      <w:r>
        <w:t>Margins</w:t>
      </w:r>
    </w:p>
    <w:p w14:paraId="17A38427"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77119AC4" w14:textId="77777777" w:rsidR="00E041A8" w:rsidRDefault="00E041A8">
      <w:pPr>
        <w:pStyle w:val="BulletedList"/>
      </w:pPr>
      <w:r>
        <w:t>• Top margin: 3⁄4 of an inch</w:t>
      </w:r>
    </w:p>
    <w:p w14:paraId="796B3FCB" w14:textId="77777777" w:rsidR="00E041A8" w:rsidRDefault="00E041A8">
      <w:pPr>
        <w:pStyle w:val="BulletedList"/>
      </w:pPr>
      <w:r>
        <w:t>• Left margin: 3⁄4 inch</w:t>
      </w:r>
    </w:p>
    <w:p w14:paraId="227B52D9" w14:textId="77777777" w:rsidR="00E041A8" w:rsidRDefault="00E041A8">
      <w:pPr>
        <w:pStyle w:val="BulletedList"/>
      </w:pPr>
      <w:r>
        <w:t>• Right margin: 3⁄4 inch</w:t>
      </w:r>
    </w:p>
    <w:p w14:paraId="70260B4C" w14:textId="77777777" w:rsidR="00E041A8" w:rsidRDefault="00E041A8">
      <w:pPr>
        <w:pStyle w:val="BulletedList"/>
      </w:pPr>
      <w:r>
        <w:t>• Bottom margin: 1-1⁄4 inches</w:t>
      </w:r>
    </w:p>
    <w:p w14:paraId="7E8C52D9"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 xml:space="preserve">x 9 inches (17.78 x </w:t>
      </w:r>
      <w:r w:rsidR="00E041A8">
        <w:lastRenderedPageBreak/>
        <w:t>22.86 cm). Papers that deviate from</w:t>
      </w:r>
      <w:r w:rsidR="00F13F95">
        <w:t xml:space="preserve"> </w:t>
      </w:r>
      <w:r w:rsidR="00E041A8">
        <w:t xml:space="preserve">these measurements will not be published. </w:t>
      </w:r>
    </w:p>
    <w:p w14:paraId="685352EE" w14:textId="77777777" w:rsidR="0008207A" w:rsidRDefault="0008207A" w:rsidP="0008207A">
      <w:pPr>
        <w:pStyle w:val="SectionHeading"/>
        <w:outlineLvl w:val="0"/>
      </w:pPr>
      <w:r>
        <w:t>Style Sheet Use and Alterations</w:t>
      </w:r>
    </w:p>
    <w:p w14:paraId="5FA1574A" w14:textId="77777777" w:rsidR="0008207A" w:rsidRPr="003F4DB5" w:rsidRDefault="0008207A" w:rsidP="003F4DB5">
      <w:pPr>
        <w:pStyle w:val="Text"/>
      </w:pPr>
      <w:r w:rsidRPr="003F4DB5">
        <w:t xml:space="preserve">You are required to use the </w:t>
      </w:r>
      <w:r w:rsidR="00F20770" w:rsidRPr="003F4DB5">
        <w:t xml:space="preserve">custom </w:t>
      </w:r>
      <w:r w:rsidRPr="003F4DB5">
        <w:t>style sheets embedded in t</w:t>
      </w:r>
      <w:r w:rsidR="003F4DB5" w:rsidRPr="003F4DB5">
        <w:t>his document without alteration, including, but not limited to Paper Title, Author Name, Affiliation and Address, Abstract Head, Abstract Text, Section Heading, Text, Text-Indent, Subsection Heading, Subsubsection Heading, List Paragraph, Figure, and Figure Caption. Do not use the built-in Word styles such as Header, Normal, and Heading 1.</w:t>
      </w:r>
    </w:p>
    <w:p w14:paraId="4B9EA220" w14:textId="77777777" w:rsidR="000F2BCA" w:rsidRDefault="000F2BCA" w:rsidP="000F2BCA">
      <w:pPr>
        <w:pStyle w:val="SectionHeading"/>
        <w:outlineLvl w:val="0"/>
      </w:pPr>
      <w:r>
        <w:t>Fonts</w:t>
      </w:r>
    </w:p>
    <w:p w14:paraId="1FBE8336" w14:textId="77777777" w:rsidR="000F2BCA" w:rsidRDefault="000F2BCA" w:rsidP="00074E6C">
      <w:pPr>
        <w:pStyle w:val="Text"/>
      </w:pPr>
      <w:r>
        <w:t>All fonts must be embedded for your paper to be published. No exceptions.</w:t>
      </w:r>
    </w:p>
    <w:p w14:paraId="6ABC836F" w14:textId="77777777" w:rsidR="003B3F39" w:rsidRDefault="003B3F39" w:rsidP="003B3F39">
      <w:pPr>
        <w:pStyle w:val="SectionHeading"/>
      </w:pPr>
      <w:r>
        <w:t>Citation Style and Reference Style</w:t>
      </w:r>
    </w:p>
    <w:p w14:paraId="5D0B2AD7" w14:textId="77777777" w:rsidR="003B3F39" w:rsidRDefault="003B3F39" w:rsidP="003B3F39">
      <w:pPr>
        <w:pStyle w:val="Text"/>
      </w:pPr>
      <w:r>
        <w:t>All AAAI papers must use author year citations in the text (</w:t>
      </w:r>
      <w:proofErr w:type="spellStart"/>
      <w:r>
        <w:t>Engelmore</w:t>
      </w:r>
      <w:proofErr w:type="spellEnd"/>
      <w:r>
        <w:t xml:space="preserve"> and Morgan 1986). Numbered references may not be used. The references must be formatted using the </w:t>
      </w:r>
      <w:r w:rsidR="00033FBC">
        <w:t xml:space="preserve">exact </w:t>
      </w:r>
      <w:r>
        <w:t xml:space="preserve">references style shown </w:t>
      </w:r>
      <w:r w:rsidR="00F20770">
        <w:t>the Author Formatting Instructions for Authors Using Word</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10775B11" w14:textId="77777777" w:rsidR="00E041A8" w:rsidRDefault="00E041A8" w:rsidP="00E041A8">
      <w:pPr>
        <w:pStyle w:val="SectionHeading"/>
        <w:outlineLvl w:val="0"/>
      </w:pPr>
      <w:r>
        <w:t>References</w:t>
      </w:r>
    </w:p>
    <w:p w14:paraId="4DED504D" w14:textId="77777777" w:rsidR="00033FBC" w:rsidRDefault="00033FBC" w:rsidP="00033FBC">
      <w:pPr>
        <w:pStyle w:val="References"/>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14:paraId="242E6B7F" w14:textId="77777777" w:rsidR="0031687E" w:rsidRDefault="00E041A8" w:rsidP="000F2BCA">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23DEB297" w14:textId="77777777" w:rsidR="00033FBC" w:rsidRDefault="00033FBC" w:rsidP="00033FBC">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xml:space="preserve">, G. R. 1983. Strategic Explanations in Consultation. </w:t>
      </w:r>
      <w:r>
        <w:rPr>
          <w:i/>
        </w:rPr>
        <w:t>The International Journal of Man-Machine Studies</w:t>
      </w:r>
      <w:r>
        <w:t xml:space="preserve"> 20(1): 3–19.</w:t>
      </w:r>
    </w:p>
    <w:p w14:paraId="31762153" w14:textId="77777777" w:rsidR="00033FBC" w:rsidRDefault="00033FBC" w:rsidP="00033FBC">
      <w:pPr>
        <w:pStyle w:val="References"/>
      </w:pPr>
      <w:r>
        <w:t xml:space="preserve">Rice, J. 1986. </w:t>
      </w:r>
      <w:proofErr w:type="spellStart"/>
      <w:r>
        <w:t>Poligon</w:t>
      </w:r>
      <w:proofErr w:type="spellEnd"/>
      <w:r>
        <w:t>: A System for Parallel Problem Solving, Technical Report, KSL-86-19, Department of Computer Science, Stanford University, Stanford, CA.</w:t>
      </w:r>
    </w:p>
    <w:p w14:paraId="1BE93828" w14:textId="77777777" w:rsidR="00033FBC" w:rsidRDefault="00033FBC" w:rsidP="00033FBC">
      <w:pPr>
        <w:pStyle w:val="References"/>
      </w:pPr>
      <w:r>
        <w:t xml:space="preserve">Robinson, A. L. 1980a. New Ways to Make Microcircuits Smaller. </w:t>
      </w:r>
      <w:r>
        <w:rPr>
          <w:i/>
        </w:rPr>
        <w:t>Science</w:t>
      </w:r>
      <w:r>
        <w:t xml:space="preserve"> 208:1019-1026.</w:t>
      </w:r>
    </w:p>
    <w:p w14:paraId="5D1C298D" w14:textId="77777777" w:rsidR="00033FBC" w:rsidRDefault="00033FBC" w:rsidP="00033FBC">
      <w:pPr>
        <w:pStyle w:val="References"/>
      </w:pPr>
    </w:p>
    <w:p w14:paraId="1C72E9F4" w14:textId="4FBA384D" w:rsidR="003B3F39" w:rsidRDefault="0052385E" w:rsidP="000F2BCA">
      <w:pPr>
        <w:pStyle w:val="References"/>
        <w:rPr>
          <w:rStyle w:val="selectable"/>
          <w:color w:val="000000"/>
        </w:rPr>
      </w:pPr>
      <w:r>
        <w:rPr>
          <w:rStyle w:val="selectable"/>
          <w:color w:val="000000"/>
        </w:rPr>
        <w:t xml:space="preserve">Gupta, L. (2019). </w:t>
      </w:r>
      <w:r>
        <w:rPr>
          <w:rStyle w:val="selectable"/>
          <w:i/>
          <w:iCs/>
          <w:color w:val="000000"/>
        </w:rPr>
        <w:t xml:space="preserve">Java read json and write json example - </w:t>
      </w:r>
      <w:proofErr w:type="spellStart"/>
      <w:r>
        <w:rPr>
          <w:rStyle w:val="selectable"/>
          <w:i/>
          <w:iCs/>
          <w:color w:val="000000"/>
        </w:rPr>
        <w:t>JSON.simple</w:t>
      </w:r>
      <w:proofErr w:type="spellEnd"/>
      <w:r>
        <w:rPr>
          <w:rStyle w:val="selectable"/>
          <w:i/>
          <w:iCs/>
          <w:color w:val="000000"/>
        </w:rPr>
        <w:t xml:space="preserve"> tutorial</w:t>
      </w:r>
      <w:r>
        <w:rPr>
          <w:rStyle w:val="selectable"/>
          <w:color w:val="000000"/>
        </w:rPr>
        <w:t xml:space="preserve">. [online] </w:t>
      </w:r>
      <w:proofErr w:type="spellStart"/>
      <w:r>
        <w:rPr>
          <w:rStyle w:val="selectable"/>
          <w:color w:val="000000"/>
        </w:rPr>
        <w:t>HowToDoInJava</w:t>
      </w:r>
      <w:proofErr w:type="spellEnd"/>
      <w:r>
        <w:rPr>
          <w:rStyle w:val="selectable"/>
          <w:color w:val="000000"/>
        </w:rPr>
        <w:t>. Available at: https://howtodoinjava.com/library/json-simple-read-write-json-examples/ [Accessed 7 Oct. 2019].</w:t>
      </w:r>
    </w:p>
    <w:p w14:paraId="360ED1B1" w14:textId="29A4DF52" w:rsidR="0052385E" w:rsidRDefault="0052385E" w:rsidP="000F2BCA">
      <w:pPr>
        <w:pStyle w:val="References"/>
        <w:rPr>
          <w:rStyle w:val="selectable"/>
          <w:color w:val="000000"/>
        </w:rPr>
      </w:pPr>
      <w:r>
        <w:rPr>
          <w:rStyle w:val="selectable"/>
          <w:color w:val="000000"/>
        </w:rPr>
        <w:t xml:space="preserve">Bodnar, J. (2019). </w:t>
      </w:r>
      <w:r>
        <w:rPr>
          <w:rStyle w:val="selectable"/>
          <w:i/>
          <w:iCs/>
          <w:color w:val="000000"/>
        </w:rPr>
        <w:t>Java Swing first programs - JFrame, JPanel, JButton, GroupLayout, JLabel</w:t>
      </w:r>
      <w:r>
        <w:rPr>
          <w:rStyle w:val="selectable"/>
          <w:color w:val="000000"/>
        </w:rPr>
        <w:t>. [online] Zetcode.com. Available at: http://zetcode.com/tutorials/javaswingtutorial/firstprograms/ [Accessed 7 Oct. 2019].</w:t>
      </w:r>
    </w:p>
    <w:p w14:paraId="35181ACA" w14:textId="264948EB" w:rsidR="0052385E" w:rsidRPr="003B3F39" w:rsidRDefault="0052385E" w:rsidP="000F2BCA">
      <w:pPr>
        <w:pStyle w:val="References"/>
      </w:pPr>
      <w:r>
        <w:rPr>
          <w:rStyle w:val="selectable"/>
          <w:color w:val="000000"/>
        </w:rPr>
        <w:t>Java?</w:t>
      </w:r>
      <w:r>
        <w:rPr>
          <w:rStyle w:val="selectable"/>
          <w:color w:val="000000"/>
        </w:rPr>
        <w:t xml:space="preserve"> H. (2019). </w:t>
      </w:r>
      <w:r>
        <w:rPr>
          <w:rStyle w:val="selectable"/>
          <w:i/>
          <w:iCs/>
          <w:color w:val="000000"/>
        </w:rPr>
        <w:t xml:space="preserve">How to append data on </w:t>
      </w:r>
      <w:proofErr w:type="spellStart"/>
      <w:proofErr w:type="gramStart"/>
      <w:r>
        <w:rPr>
          <w:rStyle w:val="selectable"/>
          <w:i/>
          <w:iCs/>
          <w:color w:val="000000"/>
        </w:rPr>
        <w:t>a</w:t>
      </w:r>
      <w:proofErr w:type="spellEnd"/>
      <w:proofErr w:type="gramEnd"/>
      <w:r>
        <w:rPr>
          <w:rStyle w:val="selectable"/>
          <w:i/>
          <w:iCs/>
          <w:color w:val="000000"/>
        </w:rPr>
        <w:t xml:space="preserve"> existing Json file using </w:t>
      </w:r>
      <w:r>
        <w:rPr>
          <w:rStyle w:val="selectable"/>
          <w:i/>
          <w:iCs/>
          <w:color w:val="000000"/>
        </w:rPr>
        <w:t>Java?</w:t>
      </w:r>
      <w:r>
        <w:rPr>
          <w:rStyle w:val="selectable"/>
          <w:color w:val="000000"/>
        </w:rPr>
        <w:t xml:space="preserve"> [online] Stack Overflow. Available at: https://stackoverflow.com/questions/50402343/how-to-append-data-on-a-existing-json-file-using-java [Accessed 7 Oct. 2019].</w:t>
      </w:r>
    </w:p>
    <w:sectPr w:rsidR="0052385E"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7FC09" w14:textId="77777777" w:rsidR="001F2DFE" w:rsidRDefault="001F2DFE">
      <w:r>
        <w:separator/>
      </w:r>
    </w:p>
  </w:endnote>
  <w:endnote w:type="continuationSeparator" w:id="0">
    <w:p w14:paraId="6EBD8B1C" w14:textId="77777777" w:rsidR="001F2DFE" w:rsidRDefault="001F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B5F91" w14:textId="77777777" w:rsidR="001F2DFE" w:rsidRDefault="001F2DFE">
      <w:r>
        <w:separator/>
      </w:r>
    </w:p>
  </w:footnote>
  <w:footnote w:type="continuationSeparator" w:id="0">
    <w:p w14:paraId="0A64C0BB" w14:textId="77777777" w:rsidR="001F2DFE" w:rsidRDefault="001F2DFE">
      <w:r>
        <w:continuationSeparator/>
      </w:r>
    </w:p>
  </w:footnote>
  <w:footnote w:id="1">
    <w:p w14:paraId="7BC33CF7" w14:textId="77777777" w:rsidR="00033FBC" w:rsidRDefault="00033FBC" w:rsidP="00417CBB">
      <w:pPr>
        <w:pStyle w:val="FootnoteText"/>
      </w:pPr>
      <w:r>
        <w:t xml:space="preserve">Copyright © </w:t>
      </w:r>
      <w:r w:rsidR="00F20770">
        <w:t>20</w:t>
      </w:r>
      <w:r w:rsidR="008B5AFE">
        <w:t>19</w:t>
      </w:r>
      <w:r>
        <w:t>, Association for the Advancement of Artificial Intelligence (www.aaai.org). All rights reserved.</w:t>
      </w:r>
    </w:p>
    <w:p w14:paraId="0C06D362" w14:textId="77777777" w:rsidR="00033FBC" w:rsidRDefault="00033F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33FBC"/>
    <w:rsid w:val="00074E6C"/>
    <w:rsid w:val="0008207A"/>
    <w:rsid w:val="000A353D"/>
    <w:rsid w:val="000F2BCA"/>
    <w:rsid w:val="00104A13"/>
    <w:rsid w:val="00175851"/>
    <w:rsid w:val="001F00E6"/>
    <w:rsid w:val="001F2DFE"/>
    <w:rsid w:val="00203F92"/>
    <w:rsid w:val="00240EEA"/>
    <w:rsid w:val="00241D94"/>
    <w:rsid w:val="0025233E"/>
    <w:rsid w:val="00300966"/>
    <w:rsid w:val="0031687E"/>
    <w:rsid w:val="003A085A"/>
    <w:rsid w:val="003B3F39"/>
    <w:rsid w:val="003E5F5B"/>
    <w:rsid w:val="003F4DB5"/>
    <w:rsid w:val="00417CBB"/>
    <w:rsid w:val="004301B9"/>
    <w:rsid w:val="0052385E"/>
    <w:rsid w:val="0053013B"/>
    <w:rsid w:val="00547FED"/>
    <w:rsid w:val="005A409D"/>
    <w:rsid w:val="005C4CD8"/>
    <w:rsid w:val="00762541"/>
    <w:rsid w:val="007C2E6F"/>
    <w:rsid w:val="00801FA9"/>
    <w:rsid w:val="008268BA"/>
    <w:rsid w:val="008B5AFE"/>
    <w:rsid w:val="008D073C"/>
    <w:rsid w:val="00920050"/>
    <w:rsid w:val="00953122"/>
    <w:rsid w:val="009B688A"/>
    <w:rsid w:val="00A77546"/>
    <w:rsid w:val="00AB428F"/>
    <w:rsid w:val="00AD17C9"/>
    <w:rsid w:val="00AE1B78"/>
    <w:rsid w:val="00B32AAF"/>
    <w:rsid w:val="00B50DFF"/>
    <w:rsid w:val="00B57583"/>
    <w:rsid w:val="00B92E37"/>
    <w:rsid w:val="00D35C19"/>
    <w:rsid w:val="00DC7E58"/>
    <w:rsid w:val="00E041A8"/>
    <w:rsid w:val="00E35A64"/>
    <w:rsid w:val="00F13F95"/>
    <w:rsid w:val="00F178A6"/>
    <w:rsid w:val="00F20770"/>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BBD67D"/>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selectable">
    <w:name w:val="selectable"/>
    <w:basedOn w:val="DefaultParagraphFont"/>
    <w:rsid w:val="00523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wnloads\AuthorKit19\AuthorKit19\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aaai19.dotx</Template>
  <TotalTime>0</TotalTime>
  <Pages>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Tyler</cp:lastModifiedBy>
  <cp:revision>2</cp:revision>
  <dcterms:created xsi:type="dcterms:W3CDTF">2019-10-07T03:41:00Z</dcterms:created>
  <dcterms:modified xsi:type="dcterms:W3CDTF">2019-10-07T03:41:00Z</dcterms:modified>
</cp:coreProperties>
</file>